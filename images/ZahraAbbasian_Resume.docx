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E53535" w:rsidP="00A23FEE">
      <w:pPr>
        <w:pStyle w:val="Title"/>
        <w:pBdr>
          <w:bottom w:val="none" w:sz="0" w:space="0" w:color="auto"/>
        </w:pBdr>
        <w:jc w:val="center"/>
      </w:pPr>
      <w:sdt>
        <w:sdtPr>
          <w:alias w:val="Enter your name:"/>
          <w:tag w:val=""/>
          <w:id w:val="-328297061"/>
          <w:placeholder>
            <w:docPart w:val="59ABB61FFCDA4D3F8BD93BACF6EC07D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70308D">
            <w:t xml:space="preserve">Zahra </w:t>
          </w:r>
          <w:proofErr w:type="spellStart"/>
          <w:r w:rsidR="0070308D">
            <w:t>Abbasian</w:t>
          </w:r>
          <w:proofErr w:type="spellEnd"/>
        </w:sdtContent>
      </w:sdt>
    </w:p>
    <w:p w:rsidR="00E01B44" w:rsidRDefault="0070308D" w:rsidP="00B47D2A">
      <w:pPr>
        <w:spacing w:after="0" w:line="276" w:lineRule="auto"/>
        <w:jc w:val="center"/>
      </w:pPr>
      <w:proofErr w:type="spellStart"/>
      <w:r w:rsidRPr="00E01B44">
        <w:t>Werribee</w:t>
      </w:r>
      <w:proofErr w:type="spellEnd"/>
      <w:r w:rsidRPr="00E01B44">
        <w:t xml:space="preserve">, VIC 3030 | Mobile: </w:t>
      </w:r>
      <w:r w:rsidR="00E01B44">
        <w:t>0421146</w:t>
      </w:r>
      <w:r w:rsidRPr="00E01B44">
        <w:t xml:space="preserve">587 | Email: </w:t>
      </w:r>
      <w:hyperlink r:id="rId7" w:history="1">
        <w:r w:rsidRPr="00E01B44">
          <w:rPr>
            <w:rStyle w:val="Hyperlink"/>
            <w:u w:val="none"/>
          </w:rPr>
          <w:t>za.abbasian@gmail.com</w:t>
        </w:r>
      </w:hyperlink>
      <w:r w:rsidR="00E01B44">
        <w:t xml:space="preserve"> </w:t>
      </w:r>
    </w:p>
    <w:p w:rsidR="0070308D" w:rsidRPr="00E01B44" w:rsidRDefault="0070308D" w:rsidP="00B47D2A">
      <w:pPr>
        <w:pBdr>
          <w:bottom w:val="single" w:sz="4" w:space="1" w:color="auto"/>
        </w:pBdr>
        <w:spacing w:after="0" w:line="276" w:lineRule="auto"/>
        <w:jc w:val="center"/>
      </w:pPr>
      <w:r w:rsidRPr="00E01B44">
        <w:t xml:space="preserve">Website: </w:t>
      </w:r>
      <w:hyperlink r:id="rId8" w:history="1">
        <w:r w:rsidR="00E01B44" w:rsidRPr="00E01B44">
          <w:rPr>
            <w:rStyle w:val="Hyperlink"/>
            <w:u w:val="none"/>
          </w:rPr>
          <w:t>https://zahra-abbasian.github.io/cv/</w:t>
        </w:r>
      </w:hyperlink>
      <w:r w:rsidR="00E01B44">
        <w:t xml:space="preserve"> </w:t>
      </w:r>
      <w:r w:rsidR="00E01B44" w:rsidRPr="00E01B44">
        <w:rPr>
          <w:rStyle w:val="Hyperlink"/>
          <w:u w:val="none"/>
        </w:rPr>
        <w:t xml:space="preserve">| </w:t>
      </w:r>
      <w:hyperlink r:id="rId9" w:history="1">
        <w:r w:rsidR="00E01B44" w:rsidRPr="00B47D2A">
          <w:rPr>
            <w:rStyle w:val="Hyperlink"/>
          </w:rPr>
          <w:t>LinkedIn</w:t>
        </w:r>
      </w:hyperlink>
      <w:r w:rsidR="00E01B44" w:rsidRPr="00E01B44">
        <w:rPr>
          <w:rStyle w:val="Hyperlink"/>
          <w:u w:val="none"/>
        </w:rPr>
        <w:t xml:space="preserve"> | </w:t>
      </w:r>
      <w:hyperlink r:id="rId10" w:history="1">
        <w:r w:rsidR="00E01B44" w:rsidRPr="00B47D2A">
          <w:rPr>
            <w:rStyle w:val="Hyperlink"/>
          </w:rPr>
          <w:t>GitHub</w:t>
        </w:r>
      </w:hyperlink>
    </w:p>
    <w:p w:rsidR="00394A6D" w:rsidRDefault="00282219" w:rsidP="00282219">
      <w:pPr>
        <w:pStyle w:val="Heading1"/>
      </w:pPr>
      <w:r>
        <w:t>About Me</w:t>
      </w:r>
    </w:p>
    <w:p w:rsidR="00E10B51" w:rsidRDefault="000B31AD" w:rsidP="00292BF0">
      <w:pPr>
        <w:pStyle w:val="ListBullet"/>
        <w:numPr>
          <w:ilvl w:val="0"/>
          <w:numId w:val="0"/>
        </w:numPr>
      </w:pPr>
      <w:r>
        <w:t xml:space="preserve">I am an Australian </w:t>
      </w:r>
      <w:r w:rsidR="00282219">
        <w:t>citizen and a final-year student in Computer Science. I am very passionate about software, web, or game development; hence, I am</w:t>
      </w:r>
      <w:r>
        <w:t xml:space="preserve"> s</w:t>
      </w:r>
      <w:r w:rsidR="00D67880">
        <w:t xml:space="preserve">eeking an internship </w:t>
      </w:r>
      <w:r w:rsidR="00037B6E">
        <w:t>or junior</w:t>
      </w:r>
      <w:r>
        <w:t xml:space="preserve"> </w:t>
      </w:r>
      <w:r w:rsidR="00582A4B">
        <w:t>position in related fields.</w:t>
      </w:r>
      <w:r w:rsidR="00E47E45">
        <w:t xml:space="preserve"> </w:t>
      </w:r>
      <w:r w:rsidR="00E47E45" w:rsidRPr="00E47E45">
        <w:t xml:space="preserve">I am able to </w:t>
      </w:r>
      <w:r w:rsidR="00292BF0">
        <w:t>cooperate effectively</w:t>
      </w:r>
      <w:r w:rsidR="00E47E45" w:rsidRPr="00E47E45">
        <w:t xml:space="preserve"> in a team environment as well as </w:t>
      </w:r>
      <w:r w:rsidR="00292BF0">
        <w:t xml:space="preserve">working well </w:t>
      </w:r>
      <w:r w:rsidR="00E47E45" w:rsidRPr="00E47E45">
        <w:t>using</w:t>
      </w:r>
      <w:r w:rsidR="00E47E45">
        <w:t xml:space="preserve"> my own initiative. Moreover, I can</w:t>
      </w:r>
      <w:r w:rsidR="00E47E45" w:rsidRPr="00E47E45">
        <w:t xml:space="preserve"> work under pressure and adhere to strict deadlines.</w:t>
      </w:r>
      <w:bookmarkStart w:id="0" w:name="_GoBack"/>
      <w:bookmarkEnd w:id="0"/>
    </w:p>
    <w:p w:rsidR="00394A6D" w:rsidRDefault="005C0F96" w:rsidP="005C0F96">
      <w:pPr>
        <w:pStyle w:val="Heading1"/>
      </w:pPr>
      <w:r>
        <w:t>Skills</w:t>
      </w:r>
    </w:p>
    <w:p w:rsidR="00E10B51" w:rsidRPr="00C60CAF" w:rsidRDefault="00E10B51" w:rsidP="00F41719">
      <w:pPr>
        <w:pStyle w:val="ListBullet"/>
      </w:pPr>
      <w:r w:rsidRPr="00C60CAF">
        <w:t>Progr</w:t>
      </w:r>
      <w:r w:rsidR="00FC389E">
        <w:t>amming languages: C</w:t>
      </w:r>
      <w:r w:rsidRPr="00C60CAF">
        <w:t>, C#</w:t>
      </w:r>
      <w:r w:rsidR="00F41719">
        <w:t>, Python</w:t>
      </w:r>
      <w:r w:rsidR="009C1B0A">
        <w:t>, JavaScript</w:t>
      </w:r>
    </w:p>
    <w:p w:rsidR="00E10B51" w:rsidRPr="00C60CAF" w:rsidRDefault="007F0EB6" w:rsidP="009C1B0A">
      <w:pPr>
        <w:pStyle w:val="ListBullet"/>
      </w:pPr>
      <w:r>
        <w:t>Web Development: HTML, CSS,</w:t>
      </w:r>
      <w:r w:rsidR="00F41719">
        <w:t xml:space="preserve"> Bootstrap, JQuery,</w:t>
      </w:r>
      <w:r w:rsidR="00F41719" w:rsidRPr="00F41719">
        <w:t xml:space="preserve"> </w:t>
      </w:r>
      <w:r w:rsidR="00F41719">
        <w:t>Angular, Node.js,</w:t>
      </w:r>
      <w:r w:rsidR="00040CFB">
        <w:t xml:space="preserve"> .NET, </w:t>
      </w:r>
      <w:r w:rsidR="005432F6">
        <w:t>PHP</w:t>
      </w:r>
    </w:p>
    <w:p w:rsidR="008E5DBD" w:rsidRDefault="00E10B51" w:rsidP="00345E45">
      <w:pPr>
        <w:pStyle w:val="ListBullet"/>
      </w:pPr>
      <w:r w:rsidRPr="00C60CAF">
        <w:t>Databases: MySQL</w:t>
      </w:r>
      <w:r w:rsidR="00FC389E">
        <w:t>, MongoDB</w:t>
      </w:r>
    </w:p>
    <w:p w:rsidR="005C0F96" w:rsidRDefault="008E5DBD" w:rsidP="00040CFB">
      <w:pPr>
        <w:pStyle w:val="Heading1"/>
      </w:pPr>
      <w:r>
        <w:t>Projects</w:t>
      </w:r>
    </w:p>
    <w:p w:rsidR="00040CFB" w:rsidRDefault="002E197E" w:rsidP="008F74D3">
      <w:pPr>
        <w:pStyle w:val="ListParagraph"/>
        <w:numPr>
          <w:ilvl w:val="0"/>
          <w:numId w:val="22"/>
        </w:numPr>
        <w:spacing w:line="360" w:lineRule="auto"/>
      </w:pPr>
      <w:r>
        <w:t xml:space="preserve">A </w:t>
      </w:r>
      <w:r w:rsidR="00040CFB">
        <w:t>3D adventure/horror game</w:t>
      </w:r>
      <w:r w:rsidR="008F74D3">
        <w:t xml:space="preserve"> (</w:t>
      </w:r>
      <w:hyperlink r:id="rId11" w:history="1">
        <w:r w:rsidR="008F74D3" w:rsidRPr="00BC4040">
          <w:rPr>
            <w:rStyle w:val="Hyperlink"/>
          </w:rPr>
          <w:t>View Demo</w:t>
        </w:r>
      </w:hyperlink>
      <w:r w:rsidR="008F74D3">
        <w:t xml:space="preserve"> | </w:t>
      </w:r>
      <w:hyperlink r:id="rId12" w:history="1">
        <w:r w:rsidR="008F74D3" w:rsidRPr="00BC4040">
          <w:rPr>
            <w:rStyle w:val="Hyperlink"/>
          </w:rPr>
          <w:t>View Code</w:t>
        </w:r>
      </w:hyperlink>
      <w:r w:rsidR="008F74D3">
        <w:t>)</w:t>
      </w:r>
    </w:p>
    <w:p w:rsidR="008F74D3" w:rsidRDefault="00040CFB" w:rsidP="00E64BBD">
      <w:pPr>
        <w:pStyle w:val="ListParagraph"/>
        <w:numPr>
          <w:ilvl w:val="0"/>
          <w:numId w:val="24"/>
        </w:numPr>
        <w:spacing w:line="360" w:lineRule="auto"/>
        <w:ind w:left="993" w:hanging="284"/>
      </w:pPr>
      <w:r>
        <w:t>Unity, C#, OOP, CG/HLSL</w:t>
      </w:r>
      <w:r w:rsidR="008F74D3">
        <w:t xml:space="preserve">                                                          </w:t>
      </w:r>
    </w:p>
    <w:p w:rsidR="00040CFB" w:rsidRDefault="00040CFB" w:rsidP="008F74D3">
      <w:pPr>
        <w:pStyle w:val="ListParagraph"/>
        <w:numPr>
          <w:ilvl w:val="0"/>
          <w:numId w:val="22"/>
        </w:numPr>
        <w:spacing w:line="360" w:lineRule="auto"/>
      </w:pPr>
      <w:r>
        <w:t>3D Terrain by Diamond-Square Algorithm</w:t>
      </w:r>
      <w:r w:rsidR="008F74D3">
        <w:t xml:space="preserve"> (</w:t>
      </w:r>
      <w:hyperlink r:id="rId13" w:history="1">
        <w:r w:rsidR="008F74D3" w:rsidRPr="00BC4040">
          <w:rPr>
            <w:rStyle w:val="Hyperlink"/>
          </w:rPr>
          <w:t>View Demo</w:t>
        </w:r>
      </w:hyperlink>
      <w:r w:rsidR="008F74D3">
        <w:t xml:space="preserve"> | </w:t>
      </w:r>
      <w:hyperlink r:id="rId14" w:history="1">
        <w:r w:rsidR="008F74D3" w:rsidRPr="00BC4040">
          <w:rPr>
            <w:rStyle w:val="Hyperlink"/>
          </w:rPr>
          <w:t>View Code</w:t>
        </w:r>
      </w:hyperlink>
      <w:r w:rsidR="008F74D3">
        <w:t>)</w:t>
      </w:r>
    </w:p>
    <w:p w:rsidR="008F74D3" w:rsidRDefault="00040CFB" w:rsidP="00E64BBD">
      <w:pPr>
        <w:pStyle w:val="ListParagraph"/>
        <w:numPr>
          <w:ilvl w:val="0"/>
          <w:numId w:val="24"/>
        </w:numPr>
        <w:spacing w:line="360" w:lineRule="auto"/>
        <w:ind w:left="993" w:hanging="284"/>
      </w:pPr>
      <w:r>
        <w:t>Unity, C#, OOP, CG/HLSL</w:t>
      </w:r>
    </w:p>
    <w:p w:rsidR="00040CFB" w:rsidRDefault="00040CFB" w:rsidP="008F74D3">
      <w:pPr>
        <w:pStyle w:val="ListParagraph"/>
        <w:numPr>
          <w:ilvl w:val="0"/>
          <w:numId w:val="22"/>
        </w:numPr>
        <w:spacing w:line="360" w:lineRule="auto"/>
      </w:pPr>
      <w:r>
        <w:t>Content Management System (CMS)</w:t>
      </w:r>
      <w:r w:rsidR="008F74D3">
        <w:t xml:space="preserve"> (Demo in Progress | </w:t>
      </w:r>
      <w:hyperlink r:id="rId15" w:history="1">
        <w:r w:rsidR="008F74D3" w:rsidRPr="00BC4040">
          <w:rPr>
            <w:rStyle w:val="Hyperlink"/>
          </w:rPr>
          <w:t>View Code</w:t>
        </w:r>
      </w:hyperlink>
      <w:r w:rsidR="008F74D3">
        <w:t>)</w:t>
      </w:r>
    </w:p>
    <w:p w:rsidR="008F74D3" w:rsidRDefault="00040CFB" w:rsidP="00E64BBD">
      <w:pPr>
        <w:pStyle w:val="ListParagraph"/>
        <w:numPr>
          <w:ilvl w:val="0"/>
          <w:numId w:val="24"/>
        </w:numPr>
        <w:spacing w:line="360" w:lineRule="auto"/>
        <w:ind w:left="993" w:hanging="284"/>
      </w:pPr>
      <w:r>
        <w:t>HTML, CSS, Bootstrap, JavaScript, PHP, MySQL</w:t>
      </w:r>
    </w:p>
    <w:p w:rsidR="00040CFB" w:rsidRDefault="00040CFB" w:rsidP="008F74D3">
      <w:pPr>
        <w:pStyle w:val="ListParagraph"/>
        <w:numPr>
          <w:ilvl w:val="0"/>
          <w:numId w:val="22"/>
        </w:numPr>
        <w:spacing w:line="360" w:lineRule="auto"/>
      </w:pPr>
      <w:r>
        <w:t>A Dating Website</w:t>
      </w:r>
      <w:r w:rsidR="008F74D3">
        <w:t xml:space="preserve"> (Demo in Progress | </w:t>
      </w:r>
      <w:hyperlink r:id="rId16" w:history="1">
        <w:r w:rsidR="008F74D3" w:rsidRPr="00BC4040">
          <w:rPr>
            <w:rStyle w:val="Hyperlink"/>
          </w:rPr>
          <w:t>View Code</w:t>
        </w:r>
      </w:hyperlink>
      <w:r w:rsidR="008F74D3">
        <w:t>)</w:t>
      </w:r>
    </w:p>
    <w:p w:rsidR="00040CFB" w:rsidRDefault="00040CFB" w:rsidP="00E64BBD">
      <w:pPr>
        <w:pStyle w:val="ListParagraph"/>
        <w:numPr>
          <w:ilvl w:val="0"/>
          <w:numId w:val="24"/>
        </w:numPr>
        <w:spacing w:line="360" w:lineRule="auto"/>
        <w:ind w:left="993" w:hanging="284"/>
      </w:pPr>
      <w:r>
        <w:t xml:space="preserve">C# .NET, AngularJS, </w:t>
      </w:r>
      <w:proofErr w:type="spellStart"/>
      <w:r>
        <w:t>TypeScript</w:t>
      </w:r>
      <w:proofErr w:type="spellEnd"/>
      <w:r>
        <w:t xml:space="preserve">, </w:t>
      </w:r>
      <w:r w:rsidR="00D05C79">
        <w:t>SQLite</w:t>
      </w:r>
    </w:p>
    <w:p w:rsidR="000938E1" w:rsidRDefault="000938E1" w:rsidP="008F74D3">
      <w:pPr>
        <w:pStyle w:val="ListParagraph"/>
        <w:numPr>
          <w:ilvl w:val="0"/>
          <w:numId w:val="22"/>
        </w:numPr>
        <w:spacing w:line="360" w:lineRule="auto"/>
      </w:pPr>
      <w:r>
        <w:t>Simon Game</w:t>
      </w:r>
      <w:r w:rsidR="008F74D3">
        <w:t xml:space="preserve"> (</w:t>
      </w:r>
      <w:hyperlink r:id="rId17" w:history="1">
        <w:r w:rsidR="008F74D3" w:rsidRPr="00BC4040">
          <w:rPr>
            <w:rStyle w:val="Hyperlink"/>
          </w:rPr>
          <w:t>View Demo</w:t>
        </w:r>
      </w:hyperlink>
      <w:r w:rsidR="008F74D3">
        <w:t xml:space="preserve"> | </w:t>
      </w:r>
      <w:hyperlink r:id="rId18" w:history="1">
        <w:r w:rsidR="008F74D3" w:rsidRPr="00BC4040">
          <w:rPr>
            <w:rStyle w:val="Hyperlink"/>
          </w:rPr>
          <w:t>View Code</w:t>
        </w:r>
      </w:hyperlink>
      <w:r w:rsidR="008F74D3">
        <w:t>)</w:t>
      </w:r>
    </w:p>
    <w:p w:rsidR="000938E1" w:rsidRDefault="000938E1" w:rsidP="00E64BBD">
      <w:pPr>
        <w:pStyle w:val="ListParagraph"/>
        <w:numPr>
          <w:ilvl w:val="0"/>
          <w:numId w:val="24"/>
        </w:numPr>
        <w:spacing w:line="360" w:lineRule="auto"/>
        <w:ind w:left="993" w:hanging="284"/>
      </w:pPr>
      <w:r>
        <w:t>HTML, CSS, jQuery</w:t>
      </w:r>
    </w:p>
    <w:p w:rsidR="00E64BBD" w:rsidRDefault="00E64BBD" w:rsidP="00E64BBD">
      <w:pPr>
        <w:pStyle w:val="ListParagraph"/>
        <w:numPr>
          <w:ilvl w:val="0"/>
          <w:numId w:val="22"/>
        </w:numPr>
        <w:spacing w:line="360" w:lineRule="auto"/>
      </w:pPr>
      <w:r>
        <w:t xml:space="preserve">Data processing: Manipulation and </w:t>
      </w:r>
      <w:proofErr w:type="spellStart"/>
      <w:r>
        <w:t>Visualisation</w:t>
      </w:r>
      <w:proofErr w:type="spellEnd"/>
      <w:r>
        <w:t>, Data Linkage and Classification (</w:t>
      </w:r>
      <w:hyperlink r:id="rId19" w:history="1">
        <w:r w:rsidRPr="00BC4040">
          <w:rPr>
            <w:rStyle w:val="Hyperlink"/>
          </w:rPr>
          <w:t>View Code</w:t>
        </w:r>
      </w:hyperlink>
      <w:r>
        <w:t>)</w:t>
      </w:r>
    </w:p>
    <w:p w:rsidR="00E64BBD" w:rsidRDefault="00E64BBD" w:rsidP="00E64BBD">
      <w:pPr>
        <w:pStyle w:val="ListParagraph"/>
        <w:numPr>
          <w:ilvl w:val="0"/>
          <w:numId w:val="24"/>
        </w:numPr>
        <w:spacing w:line="360" w:lineRule="auto"/>
        <w:ind w:left="993" w:hanging="284"/>
      </w:pPr>
      <w:r>
        <w:t>Python, File formats of CSV, XML and JSON</w:t>
      </w:r>
    </w:p>
    <w:p w:rsidR="000938E1" w:rsidRDefault="000938E1" w:rsidP="008F74D3">
      <w:pPr>
        <w:pStyle w:val="ListParagraph"/>
        <w:numPr>
          <w:ilvl w:val="0"/>
          <w:numId w:val="22"/>
        </w:numPr>
        <w:spacing w:line="360" w:lineRule="auto"/>
      </w:pPr>
      <w:r>
        <w:t xml:space="preserve">Grid-base Route </w:t>
      </w:r>
      <w:r w:rsidR="00625880">
        <w:t>Planning</w:t>
      </w:r>
      <w:r>
        <w:t xml:space="preserve">, Hash Tables, Text </w:t>
      </w:r>
      <w:r w:rsidR="00625880">
        <w:t>Analysis</w:t>
      </w:r>
      <w:r>
        <w:t xml:space="preserve"> and Other Algorithm Based Programs</w:t>
      </w:r>
      <w:r w:rsidR="008F74D3">
        <w:t xml:space="preserve"> (</w:t>
      </w:r>
      <w:hyperlink r:id="rId20" w:history="1">
        <w:r w:rsidR="008F74D3" w:rsidRPr="00BC4040">
          <w:rPr>
            <w:rStyle w:val="Hyperlink"/>
          </w:rPr>
          <w:t>View Code</w:t>
        </w:r>
      </w:hyperlink>
      <w:r w:rsidR="008F74D3">
        <w:t>)</w:t>
      </w:r>
    </w:p>
    <w:p w:rsidR="000938E1" w:rsidRDefault="000938E1" w:rsidP="00E64BBD">
      <w:pPr>
        <w:pStyle w:val="ListParagraph"/>
        <w:numPr>
          <w:ilvl w:val="0"/>
          <w:numId w:val="24"/>
        </w:numPr>
        <w:spacing w:line="360" w:lineRule="auto"/>
        <w:ind w:left="993" w:hanging="284"/>
      </w:pPr>
      <w:r>
        <w:t>C</w:t>
      </w:r>
    </w:p>
    <w:sdt>
      <w:sdtPr>
        <w:alias w:val="Education:"/>
        <w:tag w:val="Education:"/>
        <w:id w:val="1513793667"/>
        <w:placeholder>
          <w:docPart w:val="557B13F7309D4A3EAB7C6FA044B618FD"/>
        </w:placeholder>
        <w:temporary/>
        <w:showingPlcHdr/>
        <w15:appearance w15:val="hidden"/>
      </w:sdtPr>
      <w:sdtEndPr/>
      <w:sdtContent>
        <w:p w:rsidR="00282219" w:rsidRDefault="00282219" w:rsidP="00282219">
          <w:pPr>
            <w:pStyle w:val="Heading1"/>
          </w:pPr>
          <w:r>
            <w:t>Education</w:t>
          </w:r>
        </w:p>
      </w:sdtContent>
    </w:sdt>
    <w:p w:rsidR="00282219" w:rsidRDefault="00282219" w:rsidP="00282219">
      <w:pPr>
        <w:pStyle w:val="Heading2"/>
      </w:pPr>
      <w:r>
        <w:t>Bachelor’s degree | Uni</w:t>
      </w:r>
      <w:r w:rsidR="0077398F">
        <w:t>versity of Melbourne</w:t>
      </w:r>
    </w:p>
    <w:p w:rsidR="00282219" w:rsidRDefault="00E53535" w:rsidP="00E47E45">
      <w:pPr>
        <w:pStyle w:val="ListBullet"/>
        <w:numPr>
          <w:ilvl w:val="0"/>
          <w:numId w:val="18"/>
        </w:numPr>
      </w:pPr>
      <w:sdt>
        <w:sdtPr>
          <w:alias w:val="Major:"/>
          <w:tag w:val="Major:"/>
          <w:id w:val="673618560"/>
          <w:placeholder>
            <w:docPart w:val="D29BF6E8C15B489F8268C5743CEE0002"/>
          </w:placeholder>
          <w:temporary/>
          <w:showingPlcHdr/>
          <w15:appearance w15:val="hidden"/>
        </w:sdtPr>
        <w:sdtEndPr/>
        <w:sdtContent>
          <w:r w:rsidR="00282219">
            <w:t>Major</w:t>
          </w:r>
        </w:sdtContent>
      </w:sdt>
      <w:r w:rsidR="00282219">
        <w:t>: Computer Science</w:t>
      </w:r>
      <w:r w:rsidR="00E47E45">
        <w:t xml:space="preserve"> | </w:t>
      </w:r>
      <w:r w:rsidR="00282219">
        <w:t>Graduating in June 2021</w:t>
      </w:r>
      <w:r w:rsidR="00E47E45">
        <w:t xml:space="preserve"> | </w:t>
      </w:r>
      <w:r w:rsidR="00282219">
        <w:t>GPA: 80.5/100</w:t>
      </w:r>
    </w:p>
    <w:p w:rsidR="00872F15" w:rsidRDefault="00872F15" w:rsidP="000276D4"/>
    <w:sectPr w:rsidR="00872F15" w:rsidSect="00374627">
      <w:footerReference w:type="default" r:id="rId2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535" w:rsidRDefault="00E53535">
      <w:pPr>
        <w:spacing w:after="0"/>
      </w:pPr>
      <w:r>
        <w:separator/>
      </w:r>
    </w:p>
  </w:endnote>
  <w:endnote w:type="continuationSeparator" w:id="0">
    <w:p w:rsidR="00E53535" w:rsidRDefault="00E53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E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535" w:rsidRDefault="00E53535">
      <w:pPr>
        <w:spacing w:after="0"/>
      </w:pPr>
      <w:r>
        <w:separator/>
      </w:r>
    </w:p>
  </w:footnote>
  <w:footnote w:type="continuationSeparator" w:id="0">
    <w:p w:rsidR="00E53535" w:rsidRDefault="00E535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22317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3F3933"/>
    <w:multiLevelType w:val="hybridMultilevel"/>
    <w:tmpl w:val="4EA69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43202AD"/>
    <w:multiLevelType w:val="hybridMultilevel"/>
    <w:tmpl w:val="7CCAD3BC"/>
    <w:lvl w:ilvl="0" w:tplc="7DB4F60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AE2144"/>
    <w:multiLevelType w:val="hybridMultilevel"/>
    <w:tmpl w:val="5290B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2B2E97"/>
    <w:multiLevelType w:val="hybridMultilevel"/>
    <w:tmpl w:val="D16A90A0"/>
    <w:lvl w:ilvl="0" w:tplc="7DB4F6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A012A"/>
    <w:multiLevelType w:val="hybridMultilevel"/>
    <w:tmpl w:val="CE9CB0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0"/>
  </w:num>
  <w:num w:numId="21">
    <w:abstractNumId w:val="16"/>
  </w:num>
  <w:num w:numId="22">
    <w:abstractNumId w:val="13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80"/>
    <w:rsid w:val="000045B1"/>
    <w:rsid w:val="0000583B"/>
    <w:rsid w:val="00015F90"/>
    <w:rsid w:val="000276D4"/>
    <w:rsid w:val="000337FA"/>
    <w:rsid w:val="00037B6E"/>
    <w:rsid w:val="00040CFB"/>
    <w:rsid w:val="0008763A"/>
    <w:rsid w:val="000938E1"/>
    <w:rsid w:val="000B31AD"/>
    <w:rsid w:val="001516DA"/>
    <w:rsid w:val="001806A6"/>
    <w:rsid w:val="00197C85"/>
    <w:rsid w:val="001A1111"/>
    <w:rsid w:val="00202B00"/>
    <w:rsid w:val="00282219"/>
    <w:rsid w:val="00292BF0"/>
    <w:rsid w:val="002E197E"/>
    <w:rsid w:val="002E7F42"/>
    <w:rsid w:val="00323C39"/>
    <w:rsid w:val="00345E45"/>
    <w:rsid w:val="00367C77"/>
    <w:rsid w:val="00374627"/>
    <w:rsid w:val="00394A6D"/>
    <w:rsid w:val="003F19B9"/>
    <w:rsid w:val="004476A1"/>
    <w:rsid w:val="004F77A9"/>
    <w:rsid w:val="005114E7"/>
    <w:rsid w:val="00512F41"/>
    <w:rsid w:val="005432F6"/>
    <w:rsid w:val="005447E6"/>
    <w:rsid w:val="00582A4B"/>
    <w:rsid w:val="005B23B7"/>
    <w:rsid w:val="005C0F96"/>
    <w:rsid w:val="005E5E55"/>
    <w:rsid w:val="005F42A0"/>
    <w:rsid w:val="00602122"/>
    <w:rsid w:val="00615B00"/>
    <w:rsid w:val="00616068"/>
    <w:rsid w:val="00625880"/>
    <w:rsid w:val="006E401C"/>
    <w:rsid w:val="0070308D"/>
    <w:rsid w:val="0077398F"/>
    <w:rsid w:val="0077621B"/>
    <w:rsid w:val="0078539E"/>
    <w:rsid w:val="00786222"/>
    <w:rsid w:val="007963CE"/>
    <w:rsid w:val="007B0CA2"/>
    <w:rsid w:val="007D00B3"/>
    <w:rsid w:val="007F0EB6"/>
    <w:rsid w:val="0080065A"/>
    <w:rsid w:val="00807CC5"/>
    <w:rsid w:val="00827329"/>
    <w:rsid w:val="0084437F"/>
    <w:rsid w:val="00866BD3"/>
    <w:rsid w:val="00872F15"/>
    <w:rsid w:val="008764F1"/>
    <w:rsid w:val="008916B6"/>
    <w:rsid w:val="008E10EB"/>
    <w:rsid w:val="008E5DBD"/>
    <w:rsid w:val="008F74D3"/>
    <w:rsid w:val="00911F9E"/>
    <w:rsid w:val="009763C8"/>
    <w:rsid w:val="00983E2A"/>
    <w:rsid w:val="00990421"/>
    <w:rsid w:val="00996F76"/>
    <w:rsid w:val="009C1B0A"/>
    <w:rsid w:val="009C7C76"/>
    <w:rsid w:val="009E5817"/>
    <w:rsid w:val="00A23FEE"/>
    <w:rsid w:val="00A60F61"/>
    <w:rsid w:val="00A8131A"/>
    <w:rsid w:val="00B351FB"/>
    <w:rsid w:val="00B47D2A"/>
    <w:rsid w:val="00B64E0D"/>
    <w:rsid w:val="00B769EE"/>
    <w:rsid w:val="00B87529"/>
    <w:rsid w:val="00B9180B"/>
    <w:rsid w:val="00BA2D20"/>
    <w:rsid w:val="00BC4040"/>
    <w:rsid w:val="00BD18F6"/>
    <w:rsid w:val="00C27219"/>
    <w:rsid w:val="00C57E43"/>
    <w:rsid w:val="00C72B59"/>
    <w:rsid w:val="00CB40FA"/>
    <w:rsid w:val="00CC75DB"/>
    <w:rsid w:val="00D03637"/>
    <w:rsid w:val="00D05C79"/>
    <w:rsid w:val="00D14EA7"/>
    <w:rsid w:val="00D33143"/>
    <w:rsid w:val="00D418A4"/>
    <w:rsid w:val="00D56207"/>
    <w:rsid w:val="00D67880"/>
    <w:rsid w:val="00D7166E"/>
    <w:rsid w:val="00D765AF"/>
    <w:rsid w:val="00DB1E86"/>
    <w:rsid w:val="00DD4208"/>
    <w:rsid w:val="00DD5B62"/>
    <w:rsid w:val="00E01B44"/>
    <w:rsid w:val="00E10B51"/>
    <w:rsid w:val="00E47E45"/>
    <w:rsid w:val="00E53535"/>
    <w:rsid w:val="00E64BBD"/>
    <w:rsid w:val="00E77E09"/>
    <w:rsid w:val="00E82B9B"/>
    <w:rsid w:val="00EA01D9"/>
    <w:rsid w:val="00EA2B92"/>
    <w:rsid w:val="00EE64AE"/>
    <w:rsid w:val="00F36378"/>
    <w:rsid w:val="00F41719"/>
    <w:rsid w:val="00F8147D"/>
    <w:rsid w:val="00FB0ACA"/>
    <w:rsid w:val="00F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2BBE"/>
  <w15:chartTrackingRefBased/>
  <w15:docId w15:val="{AA0C5CE4-3BE7-49A0-A3DA-9BFFF9C6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36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hra-abbasian.github.io/cv/" TargetMode="External"/><Relationship Id="rId13" Type="http://schemas.openxmlformats.org/officeDocument/2006/relationships/hyperlink" Target="https://youtu.be/82vCipbLt3k" TargetMode="External"/><Relationship Id="rId18" Type="http://schemas.openxmlformats.org/officeDocument/2006/relationships/hyperlink" Target="https://github.com/zahra-abbasian/Simon-Gam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za.abbasian@gmail.com" TargetMode="External"/><Relationship Id="rId12" Type="http://schemas.openxmlformats.org/officeDocument/2006/relationships/hyperlink" Target="https://github.com/zahra-abbasian/unity3D-Scarehuman" TargetMode="External"/><Relationship Id="rId17" Type="http://schemas.openxmlformats.org/officeDocument/2006/relationships/hyperlink" Target="https://zahra-abbasian.github.io/Simon-Ga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ahra-abbasian/DatingApp" TargetMode="External"/><Relationship Id="rId20" Type="http://schemas.openxmlformats.org/officeDocument/2006/relationships/hyperlink" Target="https://github.com/zahra-abbasian/C-progra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OV-JMd6bgL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zahra-abbasian/CM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zahra-abbasian" TargetMode="External"/><Relationship Id="rId19" Type="http://schemas.openxmlformats.org/officeDocument/2006/relationships/hyperlink" Target="https://github.com/zahra-abbasian/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ahra-abbasian-1aab85104/" TargetMode="External"/><Relationship Id="rId14" Type="http://schemas.openxmlformats.org/officeDocument/2006/relationships/hyperlink" Target="https://github.com/zahra-abbasian/Terrain-DiamondSquar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r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ABB61FFCDA4D3F8BD93BACF6EC0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6B07A-4D37-40EA-9253-2F24C9AFF1FE}"/>
      </w:docPartPr>
      <w:docPartBody>
        <w:p w:rsidR="007F755D" w:rsidRDefault="00353430">
          <w:pPr>
            <w:pStyle w:val="59ABB61FFCDA4D3F8BD93BACF6EC07D7"/>
          </w:pPr>
          <w:r>
            <w:t>Your Name</w:t>
          </w:r>
        </w:p>
      </w:docPartBody>
    </w:docPart>
    <w:docPart>
      <w:docPartPr>
        <w:name w:val="557B13F7309D4A3EAB7C6FA044B61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8818-6D38-4412-9E7A-4CD45D1768F0}"/>
      </w:docPartPr>
      <w:docPartBody>
        <w:p w:rsidR="009F344D" w:rsidRDefault="00D32265" w:rsidP="00D32265">
          <w:pPr>
            <w:pStyle w:val="557B13F7309D4A3EAB7C6FA044B618FD"/>
          </w:pPr>
          <w:r>
            <w:t>Education</w:t>
          </w:r>
        </w:p>
      </w:docPartBody>
    </w:docPart>
    <w:docPart>
      <w:docPartPr>
        <w:name w:val="D29BF6E8C15B489F8268C5743CEE0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BDC06-6996-49D7-8561-4614616EAEDB}"/>
      </w:docPartPr>
      <w:docPartBody>
        <w:p w:rsidR="009F344D" w:rsidRDefault="00D32265" w:rsidP="00D32265">
          <w:pPr>
            <w:pStyle w:val="D29BF6E8C15B489F8268C5743CEE0002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46"/>
    <w:rsid w:val="000B4688"/>
    <w:rsid w:val="00353430"/>
    <w:rsid w:val="00374536"/>
    <w:rsid w:val="003B4C44"/>
    <w:rsid w:val="0042707C"/>
    <w:rsid w:val="00481546"/>
    <w:rsid w:val="007F755D"/>
    <w:rsid w:val="009F344D"/>
    <w:rsid w:val="00A10EA8"/>
    <w:rsid w:val="00B30CFE"/>
    <w:rsid w:val="00D32265"/>
    <w:rsid w:val="00DB1AC4"/>
    <w:rsid w:val="00DE3268"/>
    <w:rsid w:val="00FC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ABB61FFCDA4D3F8BD93BACF6EC07D7">
    <w:name w:val="59ABB61FFCDA4D3F8BD93BACF6EC07D7"/>
  </w:style>
  <w:style w:type="paragraph" w:customStyle="1" w:styleId="4ED825BC7BBF4B39B910A739871EC83D">
    <w:name w:val="4ED825BC7BBF4B39B910A739871EC83D"/>
  </w:style>
  <w:style w:type="paragraph" w:customStyle="1" w:styleId="7E2F66C97C50472A88CD39B0C47E2B67">
    <w:name w:val="7E2F66C97C50472A88CD39B0C47E2B67"/>
  </w:style>
  <w:style w:type="paragraph" w:customStyle="1" w:styleId="208CFE19512E44E2B91BA3839DD36750">
    <w:name w:val="208CFE19512E44E2B91BA3839DD36750"/>
  </w:style>
  <w:style w:type="paragraph" w:customStyle="1" w:styleId="524DE017C5FA44779DF68DA6453CA0F3">
    <w:name w:val="524DE017C5FA44779DF68DA6453CA0F3"/>
  </w:style>
  <w:style w:type="paragraph" w:customStyle="1" w:styleId="108989EDC90B457E9960B6DC8EC3F909">
    <w:name w:val="108989EDC90B457E9960B6DC8EC3F909"/>
  </w:style>
  <w:style w:type="paragraph" w:customStyle="1" w:styleId="40824A6159894DC99DEAFD249552510B">
    <w:name w:val="40824A6159894DC99DEAFD249552510B"/>
  </w:style>
  <w:style w:type="paragraph" w:customStyle="1" w:styleId="BCF4E419AEFB437584CC2AC70B517825">
    <w:name w:val="BCF4E419AEFB437584CC2AC70B517825"/>
  </w:style>
  <w:style w:type="paragraph" w:customStyle="1" w:styleId="1C51221C3EF84FA985B2839286139D8F">
    <w:name w:val="1C51221C3EF84FA985B2839286139D8F"/>
  </w:style>
  <w:style w:type="paragraph" w:customStyle="1" w:styleId="0B7D6129A308470BA32D9F545F6E235C">
    <w:name w:val="0B7D6129A308470BA32D9F545F6E235C"/>
  </w:style>
  <w:style w:type="paragraph" w:customStyle="1" w:styleId="C5844409F1244F48B1DF9ABC18762D23">
    <w:name w:val="C5844409F1244F48B1DF9ABC18762D23"/>
  </w:style>
  <w:style w:type="paragraph" w:customStyle="1" w:styleId="B990ED7B230C48FC9FBC0BB5035381BA">
    <w:name w:val="B990ED7B230C48FC9FBC0BB5035381BA"/>
  </w:style>
  <w:style w:type="paragraph" w:customStyle="1" w:styleId="D90F966D72D9427B802188692CB22F22">
    <w:name w:val="D90F966D72D9427B802188692CB22F22"/>
  </w:style>
  <w:style w:type="paragraph" w:customStyle="1" w:styleId="C91B98F6797F4F228EA7A9158408AAF6">
    <w:name w:val="C91B98F6797F4F228EA7A9158408AAF6"/>
  </w:style>
  <w:style w:type="paragraph" w:customStyle="1" w:styleId="3BBABDF33E8F453092964DCA5D677633">
    <w:name w:val="3BBABDF33E8F453092964DCA5D677633"/>
  </w:style>
  <w:style w:type="paragraph" w:customStyle="1" w:styleId="920733B7D72C447892C5B091D5375F8D">
    <w:name w:val="920733B7D72C447892C5B091D5375F8D"/>
  </w:style>
  <w:style w:type="paragraph" w:customStyle="1" w:styleId="363ADF3088124586A82E0A89888152F6">
    <w:name w:val="363ADF3088124586A82E0A89888152F6"/>
  </w:style>
  <w:style w:type="paragraph" w:customStyle="1" w:styleId="A6D52EA1E6E4432B8428082DB24CD27E">
    <w:name w:val="A6D52EA1E6E4432B8428082DB24CD27E"/>
  </w:style>
  <w:style w:type="paragraph" w:customStyle="1" w:styleId="81F152F72BA34717ACAEFAEDCBEC71B1">
    <w:name w:val="81F152F72BA34717ACAEFAEDCBEC71B1"/>
  </w:style>
  <w:style w:type="paragraph" w:customStyle="1" w:styleId="F06A1C017D6A411E8853B05999EF3CCC">
    <w:name w:val="F06A1C017D6A411E8853B05999EF3CCC"/>
  </w:style>
  <w:style w:type="paragraph" w:customStyle="1" w:styleId="ECA7E293DAAC4A4BB58126F569BFE24C">
    <w:name w:val="ECA7E293DAAC4A4BB58126F569BFE24C"/>
  </w:style>
  <w:style w:type="paragraph" w:customStyle="1" w:styleId="648C15BABA7C4D51A727873D188C56DB">
    <w:name w:val="648C15BABA7C4D51A727873D188C56DB"/>
  </w:style>
  <w:style w:type="paragraph" w:customStyle="1" w:styleId="F1F7A7C6EF76491291024CF48E980850">
    <w:name w:val="F1F7A7C6EF76491291024CF48E980850"/>
  </w:style>
  <w:style w:type="paragraph" w:customStyle="1" w:styleId="78517D113A124239A706AD6D727A0A5D">
    <w:name w:val="78517D113A124239A706AD6D727A0A5D"/>
  </w:style>
  <w:style w:type="paragraph" w:customStyle="1" w:styleId="C02026C5D6BB4457A65EC70D218D11D2">
    <w:name w:val="C02026C5D6BB4457A65EC70D218D11D2"/>
  </w:style>
  <w:style w:type="paragraph" w:customStyle="1" w:styleId="CA1DC3B4E96E4B81986275531E4413BB">
    <w:name w:val="CA1DC3B4E96E4B81986275531E4413BB"/>
  </w:style>
  <w:style w:type="paragraph" w:customStyle="1" w:styleId="FF99F50E8EE3495C95E41BD3960D97B2">
    <w:name w:val="FF99F50E8EE3495C95E41BD3960D97B2"/>
  </w:style>
  <w:style w:type="paragraph" w:customStyle="1" w:styleId="13CA2FD940B14044B177C9D33931BF44">
    <w:name w:val="13CA2FD940B14044B177C9D33931BF44"/>
  </w:style>
  <w:style w:type="paragraph" w:customStyle="1" w:styleId="5656230A14894D0588F1971F835C8BD8">
    <w:name w:val="5656230A14894D0588F1971F835C8BD8"/>
  </w:style>
  <w:style w:type="paragraph" w:customStyle="1" w:styleId="9EFB5DD01EC74933B080081080E0DED0">
    <w:name w:val="9EFB5DD01EC74933B080081080E0DED0"/>
  </w:style>
  <w:style w:type="paragraph" w:customStyle="1" w:styleId="BC09275EC67343C394CBA8E4A4929D2C">
    <w:name w:val="BC09275EC67343C394CBA8E4A4929D2C"/>
  </w:style>
  <w:style w:type="paragraph" w:customStyle="1" w:styleId="D79095D5D85A438B8D281CD3C7FD674C">
    <w:name w:val="D79095D5D85A438B8D281CD3C7FD674C"/>
  </w:style>
  <w:style w:type="paragraph" w:customStyle="1" w:styleId="3BB7A1A38EF44AC7AD0ACA95FA919B7D">
    <w:name w:val="3BB7A1A38EF44AC7AD0ACA95FA919B7D"/>
  </w:style>
  <w:style w:type="paragraph" w:customStyle="1" w:styleId="0297BECD060E4C5F97B154C434618252">
    <w:name w:val="0297BECD060E4C5F97B154C434618252"/>
  </w:style>
  <w:style w:type="paragraph" w:customStyle="1" w:styleId="B8312033E30A4E66A389FD86CB61691F">
    <w:name w:val="B8312033E30A4E66A389FD86CB61691F"/>
  </w:style>
  <w:style w:type="paragraph" w:customStyle="1" w:styleId="E8E3DE778158459A9B49EE86D3E9940D">
    <w:name w:val="E8E3DE778158459A9B49EE86D3E9940D"/>
  </w:style>
  <w:style w:type="paragraph" w:customStyle="1" w:styleId="30472FC9F9A548189CBEB03AD4AB242E">
    <w:name w:val="30472FC9F9A548189CBEB03AD4AB242E"/>
    <w:rsid w:val="00481546"/>
  </w:style>
  <w:style w:type="paragraph" w:customStyle="1" w:styleId="F3624086EDCE4BB68581E5001C5F8E30">
    <w:name w:val="F3624086EDCE4BB68581E5001C5F8E30"/>
    <w:rsid w:val="00481546"/>
  </w:style>
  <w:style w:type="paragraph" w:customStyle="1" w:styleId="0640CF30D24B4215AA8137D1E5062166">
    <w:name w:val="0640CF30D24B4215AA8137D1E5062166"/>
    <w:rsid w:val="00481546"/>
  </w:style>
  <w:style w:type="paragraph" w:customStyle="1" w:styleId="A4F3551AC9C44A298982E10EBD9681D5">
    <w:name w:val="A4F3551AC9C44A298982E10EBD9681D5"/>
    <w:rsid w:val="00481546"/>
  </w:style>
  <w:style w:type="paragraph" w:customStyle="1" w:styleId="0EC99CABD5B34BD3A7DCB09AD1E19E87">
    <w:name w:val="0EC99CABD5B34BD3A7DCB09AD1E19E87"/>
    <w:rsid w:val="00481546"/>
  </w:style>
  <w:style w:type="paragraph" w:customStyle="1" w:styleId="6595A9E64CE248CFA46EF77201B1FA75">
    <w:name w:val="6595A9E64CE248CFA46EF77201B1FA75"/>
    <w:rsid w:val="00481546"/>
  </w:style>
  <w:style w:type="paragraph" w:customStyle="1" w:styleId="1F16E4B12CFC4E36BF3370DAA4B9C617">
    <w:name w:val="1F16E4B12CFC4E36BF3370DAA4B9C617"/>
    <w:rsid w:val="00481546"/>
  </w:style>
  <w:style w:type="paragraph" w:customStyle="1" w:styleId="EB4B3A94047B491FAC7690C5D0DF824E">
    <w:name w:val="EB4B3A94047B491FAC7690C5D0DF824E"/>
    <w:rsid w:val="00481546"/>
  </w:style>
  <w:style w:type="paragraph" w:customStyle="1" w:styleId="557B13F7309D4A3EAB7C6FA044B618FD">
    <w:name w:val="557B13F7309D4A3EAB7C6FA044B618FD"/>
    <w:rsid w:val="00D32265"/>
  </w:style>
  <w:style w:type="paragraph" w:customStyle="1" w:styleId="D29BF6E8C15B489F8268C5743CEE0002">
    <w:name w:val="D29BF6E8C15B489F8268C5743CEE0002"/>
    <w:rsid w:val="00D32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536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Zahra</dc:creator>
  <cp:keywords/>
  <dc:description>Zahra Abbasian</dc:description>
  <cp:lastModifiedBy>Zahra</cp:lastModifiedBy>
  <cp:revision>50</cp:revision>
  <dcterms:created xsi:type="dcterms:W3CDTF">2020-02-12T02:44:00Z</dcterms:created>
  <dcterms:modified xsi:type="dcterms:W3CDTF">2020-11-26T08:18:00Z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